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927" w:rsidRDefault="00772465">
      <w:r w:rsidRPr="00772465">
        <w:drawing>
          <wp:inline distT="0" distB="0" distL="0" distR="0" wp14:anchorId="1F986C30" wp14:editId="3A9B60CC">
            <wp:extent cx="59436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65" w:rsidRDefault="00772465" w:rsidP="00772465">
      <w:pPr>
        <w:rPr>
          <w:sz w:val="28"/>
          <w:szCs w:val="28"/>
        </w:rPr>
      </w:pPr>
    </w:p>
    <w:p w:rsidR="00772465" w:rsidRDefault="00772465" w:rsidP="00772465">
      <w:pPr>
        <w:rPr>
          <w:sz w:val="28"/>
          <w:szCs w:val="28"/>
        </w:rPr>
      </w:pPr>
    </w:p>
    <w:p w:rsidR="00772465" w:rsidRDefault="00772465" w:rsidP="00772465">
      <w:pPr>
        <w:rPr>
          <w:sz w:val="28"/>
          <w:szCs w:val="28"/>
        </w:rPr>
      </w:pPr>
    </w:p>
    <w:p w:rsidR="00772465" w:rsidRDefault="00772465" w:rsidP="00772465">
      <w:pPr>
        <w:rPr>
          <w:sz w:val="28"/>
          <w:szCs w:val="28"/>
        </w:rPr>
      </w:pPr>
    </w:p>
    <w:p w:rsidR="00772465" w:rsidRDefault="00772465" w:rsidP="00772465">
      <w:pPr>
        <w:rPr>
          <w:sz w:val="28"/>
          <w:szCs w:val="28"/>
        </w:rPr>
      </w:pPr>
    </w:p>
    <w:p w:rsidR="00772465" w:rsidRDefault="00772465" w:rsidP="00772465">
      <w:pPr>
        <w:rPr>
          <w:sz w:val="28"/>
          <w:szCs w:val="28"/>
        </w:rPr>
      </w:pPr>
    </w:p>
    <w:p w:rsidR="00772465" w:rsidRPr="00772465" w:rsidRDefault="00772465" w:rsidP="00772465">
      <w:pPr>
        <w:rPr>
          <w:sz w:val="28"/>
          <w:szCs w:val="28"/>
        </w:rPr>
      </w:pPr>
      <w:r w:rsidRPr="00772465">
        <w:rPr>
          <w:sz w:val="28"/>
          <w:szCs w:val="28"/>
        </w:rPr>
        <w:t>The above bar chart indicates that the Top 5 streets with maintenance treatments are :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Guerrero St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Medical Center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Van Ness Ave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Mission St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Bryant St</w:t>
      </w:r>
    </w:p>
    <w:p w:rsidR="00772465" w:rsidRPr="00772465" w:rsidRDefault="00772465">
      <w:pPr>
        <w:rPr>
          <w:sz w:val="32"/>
          <w:szCs w:val="32"/>
        </w:rPr>
      </w:pPr>
    </w:p>
    <w:p w:rsidR="00772465" w:rsidRDefault="00772465" w:rsidP="00772465">
      <w:r w:rsidRPr="00772465">
        <w:lastRenderedPageBreak/>
        <w:drawing>
          <wp:inline distT="0" distB="0" distL="0" distR="0" wp14:anchorId="55F72698" wp14:editId="013CED8D">
            <wp:extent cx="5943600" cy="3185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465" w:rsidRDefault="00772465"/>
    <w:p w:rsidR="00772465" w:rsidRDefault="00772465"/>
    <w:p w:rsidR="00772465" w:rsidRDefault="00772465"/>
    <w:p w:rsidR="00772465" w:rsidRPr="00772465" w:rsidRDefault="00772465" w:rsidP="00772465">
      <w:pPr>
        <w:rPr>
          <w:sz w:val="28"/>
          <w:szCs w:val="28"/>
        </w:rPr>
      </w:pPr>
      <w:r w:rsidRPr="00772465">
        <w:rPr>
          <w:sz w:val="28"/>
          <w:szCs w:val="28"/>
        </w:rPr>
        <w:t>Above</w:t>
      </w:r>
      <w:r w:rsidRPr="00772465">
        <w:rPr>
          <w:sz w:val="28"/>
          <w:szCs w:val="28"/>
        </w:rPr>
        <w:t xml:space="preserve"> the Pie Chart shows the Top 5 Rush Hour Routes with the most traffic :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Van Ness Ave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Oak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Pine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Mission St</w:t>
      </w:r>
    </w:p>
    <w:p w:rsidR="00772465" w:rsidRPr="00772465" w:rsidRDefault="00772465" w:rsidP="007724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2465">
        <w:rPr>
          <w:sz w:val="28"/>
          <w:szCs w:val="28"/>
        </w:rPr>
        <w:t>Harrison</w:t>
      </w:r>
    </w:p>
    <w:p w:rsidR="00772465" w:rsidRDefault="00772465" w:rsidP="00772465"/>
    <w:p w:rsidR="00772465" w:rsidRDefault="00772465"/>
    <w:p w:rsidR="00772465" w:rsidRDefault="00772465">
      <w:r>
        <w:t xml:space="preserve">In conclusion with the data provided , 2 of the top 5 rush hour </w:t>
      </w:r>
      <w:bookmarkStart w:id="0" w:name="_GoBack"/>
      <w:bookmarkEnd w:id="0"/>
      <w:r>
        <w:t>routes ( Van Ness Ave , Mission St) show that Street Maintenance is heavy in the same area as traffic is . Which concludes that it may play a factor as to why traffic can be  congested in these 2 streets in San Francisco .</w:t>
      </w:r>
    </w:p>
    <w:sectPr w:rsidR="00772465" w:rsidSect="007023A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960" w:rsidRDefault="00CA0960" w:rsidP="00772465">
      <w:r>
        <w:separator/>
      </w:r>
    </w:p>
  </w:endnote>
  <w:endnote w:type="continuationSeparator" w:id="0">
    <w:p w:rsidR="00CA0960" w:rsidRDefault="00CA0960" w:rsidP="0077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960" w:rsidRDefault="00CA0960" w:rsidP="00772465">
      <w:r>
        <w:separator/>
      </w:r>
    </w:p>
  </w:footnote>
  <w:footnote w:type="continuationSeparator" w:id="0">
    <w:p w:rsidR="00CA0960" w:rsidRDefault="00CA0960" w:rsidP="00772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465" w:rsidRDefault="00772465">
    <w:pPr>
      <w:pStyle w:val="Header"/>
    </w:pPr>
    <w:r>
      <w:t>Does Street Maintenance ( Construction , repairs ) have some correlation in contributing to traffic during Rush Hour peaks?</w:t>
    </w:r>
  </w:p>
  <w:p w:rsidR="00772465" w:rsidRDefault="00772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7095B"/>
    <w:multiLevelType w:val="hybridMultilevel"/>
    <w:tmpl w:val="2C3E9788"/>
    <w:lvl w:ilvl="0" w:tplc="1FDC9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A0"/>
    <w:rsid w:val="007023A0"/>
    <w:rsid w:val="00723927"/>
    <w:rsid w:val="00772465"/>
    <w:rsid w:val="00CA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D4FFE"/>
  <w15:chartTrackingRefBased/>
  <w15:docId w15:val="{391D90E3-58C1-B645-84D7-3D37C87A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4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24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465"/>
  </w:style>
  <w:style w:type="paragraph" w:styleId="Footer">
    <w:name w:val="footer"/>
    <w:basedOn w:val="Normal"/>
    <w:link w:val="FooterChar"/>
    <w:uiPriority w:val="99"/>
    <w:unhideWhenUsed/>
    <w:rsid w:val="007724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 Visualization.docx</Template>
  <TotalTime>16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Cayanan</dc:creator>
  <cp:keywords/>
  <dc:description/>
  <cp:lastModifiedBy>Christian Cayanan</cp:lastModifiedBy>
  <cp:revision>1</cp:revision>
  <dcterms:created xsi:type="dcterms:W3CDTF">2019-07-15T07:22:00Z</dcterms:created>
  <dcterms:modified xsi:type="dcterms:W3CDTF">2019-08-07T07:42:00Z</dcterms:modified>
</cp:coreProperties>
</file>